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A10" w:rsidRDefault="00D82A10" w:rsidP="006D6169">
      <w:r>
        <w:t>1.</w:t>
      </w:r>
      <w:r>
        <w:rPr>
          <w:rFonts w:hint="eastAsia"/>
        </w:rPr>
        <w:t>输入一段英文，从中找出最长的单词。</w:t>
      </w:r>
    </w:p>
    <w:p w:rsidR="00D82A10" w:rsidRDefault="00D82A10" w:rsidP="006D6169">
      <w:r>
        <w:t xml:space="preserve"> </w:t>
      </w:r>
    </w:p>
    <w:p w:rsidR="00D82A10" w:rsidRDefault="00D82A10" w:rsidP="003C2929">
      <w:pPr>
        <w:rPr>
          <w:szCs w:val="21"/>
        </w:rPr>
      </w:pPr>
      <w:r>
        <w:t>2.</w:t>
      </w:r>
      <w:r w:rsidRPr="003C2929">
        <w:rPr>
          <w:szCs w:val="21"/>
        </w:rPr>
        <w:t xml:space="preserve"> </w:t>
      </w:r>
      <w:r w:rsidRPr="00182006">
        <w:rPr>
          <w:rFonts w:hint="eastAsia"/>
          <w:szCs w:val="21"/>
        </w:rPr>
        <w:t>计算任意输入两个数的和与积</w:t>
      </w:r>
      <w:r>
        <w:rPr>
          <w:rFonts w:hint="eastAsia"/>
          <w:szCs w:val="21"/>
        </w:rPr>
        <w:t>。（用函数与指针写）</w:t>
      </w:r>
    </w:p>
    <w:p w:rsidR="00D82A10" w:rsidRDefault="00D82A10" w:rsidP="006D6169"/>
    <w:p w:rsidR="00D82A10" w:rsidRDefault="00D82A10" w:rsidP="003542C7">
      <w:r>
        <w:t>3.</w:t>
      </w:r>
      <w:r w:rsidRPr="003542C7">
        <w:t xml:space="preserve"> </w:t>
      </w:r>
      <w:r>
        <w:rPr>
          <w:rFonts w:hint="eastAsia"/>
        </w:rPr>
        <w:t>利用</w:t>
      </w:r>
      <w:r>
        <w:t>main</w:t>
      </w:r>
      <w:r>
        <w:rPr>
          <w:rFonts w:hint="eastAsia"/>
        </w:rPr>
        <w:t>函数可以读取命令行参数，建立文件</w:t>
      </w:r>
      <w:r>
        <w:t>like.c.</w:t>
      </w:r>
      <w:r>
        <w:rPr>
          <w:rFonts w:hint="eastAsia"/>
        </w:rPr>
        <w:t>当命令行有两个参数时，例如</w:t>
      </w:r>
      <w:r>
        <w:t>like football</w:t>
      </w:r>
      <w:r>
        <w:rPr>
          <w:rFonts w:hint="eastAsia"/>
        </w:rPr>
        <w:t>，输出</w:t>
      </w:r>
      <w:r>
        <w:t>Do you like football</w:t>
      </w:r>
      <w:r>
        <w:rPr>
          <w:rFonts w:hint="eastAsia"/>
        </w:rPr>
        <w:t>？</w:t>
      </w:r>
      <w:r>
        <w:t xml:space="preserve">  </w:t>
      </w:r>
      <w:r>
        <w:rPr>
          <w:rFonts w:hint="eastAsia"/>
        </w:rPr>
        <w:t>当命令行有</w:t>
      </w:r>
      <w:r>
        <w:t>3</w:t>
      </w:r>
      <w:r>
        <w:rPr>
          <w:rFonts w:hint="eastAsia"/>
        </w:rPr>
        <w:t>个参数时，例如</w:t>
      </w:r>
      <w:r>
        <w:t xml:space="preserve">like football basketball </w:t>
      </w:r>
      <w:r>
        <w:rPr>
          <w:rFonts w:hint="eastAsia"/>
        </w:rPr>
        <w:t>时，输出</w:t>
      </w:r>
      <w:r>
        <w:t>Do you like football or basketball</w:t>
      </w:r>
      <w:r>
        <w:rPr>
          <w:rFonts w:hint="eastAsia"/>
        </w:rPr>
        <w:t>？当命令行有</w:t>
      </w:r>
      <w:r>
        <w:t>4</w:t>
      </w:r>
      <w:r>
        <w:rPr>
          <w:rFonts w:hint="eastAsia"/>
        </w:rPr>
        <w:t>个以上参数时，例如</w:t>
      </w:r>
      <w:r>
        <w:t>like C Vb Foxpro Java</w:t>
      </w:r>
      <w:r>
        <w:rPr>
          <w:rFonts w:hint="eastAsia"/>
        </w:rPr>
        <w:t>时输出</w:t>
      </w:r>
      <w:r>
        <w:t>Do you like C</w:t>
      </w:r>
      <w:r>
        <w:rPr>
          <w:rFonts w:hint="eastAsia"/>
        </w:rPr>
        <w:t>，</w:t>
      </w:r>
      <w:r>
        <w:t>Vb</w:t>
      </w:r>
      <w:r>
        <w:rPr>
          <w:rFonts w:hint="eastAsia"/>
        </w:rPr>
        <w:t>，</w:t>
      </w:r>
      <w:r>
        <w:t>Foxpro or Java</w:t>
      </w:r>
      <w:r>
        <w:rPr>
          <w:rFonts w:hint="eastAsia"/>
        </w:rPr>
        <w:t>？</w:t>
      </w:r>
    </w:p>
    <w:p w:rsidR="00D82A10" w:rsidRDefault="00D82A10" w:rsidP="006D6169"/>
    <w:p w:rsidR="00D82A10" w:rsidRDefault="00D82A10" w:rsidP="006D6169">
      <w:r>
        <w:t>4.</w:t>
      </w:r>
      <w:r>
        <w:rPr>
          <w:rFonts w:hint="eastAsia"/>
        </w:rPr>
        <w:t>输入主字符串和子字符串，如果主字符串不包含子字符串，则打印提示信息，如果主字符串包含子字符串，删除所有的子字符串。并打印删除后的字符串。</w:t>
      </w:r>
    </w:p>
    <w:p w:rsidR="00D82A10" w:rsidRDefault="00D82A10" w:rsidP="006D6169"/>
    <w:p w:rsidR="00D82A10" w:rsidRDefault="00D82A10" w:rsidP="006D6169">
      <w:r>
        <w:t>5.</w:t>
      </w:r>
      <w:r>
        <w:rPr>
          <w:rFonts w:hint="eastAsia"/>
        </w:rPr>
        <w:t>打印任意阶数螺旋矩阵，五阶示例如下：</w:t>
      </w:r>
    </w:p>
    <w:p w:rsidR="00D82A10" w:rsidRDefault="00D82A10" w:rsidP="006D6169"/>
    <w:p w:rsidR="00D82A10" w:rsidRDefault="00D82A10" w:rsidP="006D6169">
      <w:r>
        <w:tab/>
      </w:r>
      <w:r>
        <w:tab/>
        <w:t>1    2    3    4    5</w:t>
      </w:r>
    </w:p>
    <w:p w:rsidR="00D82A10" w:rsidRDefault="00D82A10" w:rsidP="006D6169"/>
    <w:p w:rsidR="00D82A10" w:rsidRDefault="00D82A10" w:rsidP="006D6169">
      <w:r>
        <w:tab/>
      </w:r>
      <w:r>
        <w:tab/>
        <w:t>16   17  18   19    6</w:t>
      </w:r>
    </w:p>
    <w:p w:rsidR="00D82A10" w:rsidRDefault="00D82A10" w:rsidP="006D6169"/>
    <w:p w:rsidR="00D82A10" w:rsidRDefault="00D82A10" w:rsidP="006D6169">
      <w:r>
        <w:tab/>
      </w:r>
      <w:r>
        <w:tab/>
        <w:t>15   24  25   20    7</w:t>
      </w:r>
    </w:p>
    <w:p w:rsidR="00D82A10" w:rsidRDefault="00D82A10" w:rsidP="006D6169"/>
    <w:p w:rsidR="00D82A10" w:rsidRDefault="00D82A10" w:rsidP="006D6169">
      <w:r>
        <w:tab/>
      </w:r>
      <w:r>
        <w:tab/>
        <w:t>14   23  22   21    8</w:t>
      </w:r>
    </w:p>
    <w:p w:rsidR="00D82A10" w:rsidRDefault="00D82A10" w:rsidP="006D6169"/>
    <w:p w:rsidR="00D82A10" w:rsidRDefault="00D82A10" w:rsidP="006D6169">
      <w:r>
        <w:tab/>
      </w:r>
      <w:r>
        <w:tab/>
        <w:t>13   12  11   10    9</w:t>
      </w:r>
    </w:p>
    <w:sectPr w:rsidR="00D82A10" w:rsidSect="00A078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D6169"/>
    <w:rsid w:val="000468F2"/>
    <w:rsid w:val="000B7015"/>
    <w:rsid w:val="00182006"/>
    <w:rsid w:val="001B525D"/>
    <w:rsid w:val="002C51AC"/>
    <w:rsid w:val="003542C7"/>
    <w:rsid w:val="003C2929"/>
    <w:rsid w:val="004D172B"/>
    <w:rsid w:val="005454E5"/>
    <w:rsid w:val="006D6169"/>
    <w:rsid w:val="006E1969"/>
    <w:rsid w:val="00A07827"/>
    <w:rsid w:val="00B85687"/>
    <w:rsid w:val="00C82C04"/>
    <w:rsid w:val="00D2238B"/>
    <w:rsid w:val="00D82A10"/>
    <w:rsid w:val="00ED73C2"/>
    <w:rsid w:val="00F60A20"/>
    <w:rsid w:val="00F64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827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1</Pages>
  <Words>74</Words>
  <Characters>428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Noc7urne</dc:creator>
  <cp:keywords/>
  <dc:description/>
  <cp:lastModifiedBy>微软用户</cp:lastModifiedBy>
  <cp:revision>7</cp:revision>
  <dcterms:created xsi:type="dcterms:W3CDTF">2011-07-24T14:18:00Z</dcterms:created>
  <dcterms:modified xsi:type="dcterms:W3CDTF">2011-07-25T05:43:00Z</dcterms:modified>
</cp:coreProperties>
</file>